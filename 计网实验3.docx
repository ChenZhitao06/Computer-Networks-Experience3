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66ED2" w14:textId="77777777" w:rsidR="00361252" w:rsidRDefault="00361252" w:rsidP="00361252">
      <w:pPr>
        <w:pStyle w:val="a5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6524FAB0" wp14:editId="56B2222E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67910" w14:textId="77777777" w:rsidR="00361252" w:rsidRDefault="00361252" w:rsidP="00361252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0AD6334E" wp14:editId="567ADCB9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F0E4B" w14:textId="77777777" w:rsidR="00361252" w:rsidRPr="00D4081B" w:rsidRDefault="00361252" w:rsidP="00361252">
      <w:pPr>
        <w:pStyle w:val="a7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14:paraId="29B3FE8E" w14:textId="77777777" w:rsidR="00361252" w:rsidRPr="00AC1E74" w:rsidRDefault="00361252" w:rsidP="00361252">
      <w:pPr>
        <w:pStyle w:val="a7"/>
        <w:spacing w:before="480" w:afterLines="400" w:after="96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</w:t>
      </w:r>
      <w:r w:rsidR="006E7238">
        <w:rPr>
          <w:rFonts w:hint="eastAsia"/>
          <w:sz w:val="40"/>
        </w:rPr>
        <w:t>实验</w:t>
      </w:r>
      <w:r w:rsidRPr="00AC1E74">
        <w:rPr>
          <w:rFonts w:hint="eastAsia"/>
          <w:sz w:val="40"/>
        </w:rPr>
        <w:t>报告</w:t>
      </w:r>
    </w:p>
    <w:p w14:paraId="793966F9" w14:textId="21D6E7CA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实验</w:t>
      </w:r>
      <w:permStart w:id="1923043823" w:edGrp="everyone"/>
      <w:r w:rsidR="00325040">
        <w:rPr>
          <w:rFonts w:ascii="Times New Roman" w:hAnsi="Times New Roman" w:hint="eastAsia"/>
          <w:b/>
          <w:sz w:val="28"/>
          <w:szCs w:val="28"/>
          <w:u w:val="single"/>
        </w:rPr>
        <w:t>三</w:t>
      </w:r>
      <w:permEnd w:id="1923043823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　</w:t>
      </w:r>
      <w:permStart w:id="115218036" w:edGrp="everyone"/>
      <w:r w:rsidR="00ED6DDC" w:rsidRPr="00ED6DDC">
        <w:t>基于</w:t>
      </w:r>
      <w:r w:rsidR="00ED6DDC" w:rsidRPr="00ED6DDC">
        <w:t xml:space="preserve"> PCAP </w:t>
      </w:r>
      <w:r w:rsidR="00ED6DDC" w:rsidRPr="00ED6DDC">
        <w:t>库侦听并分析网络流量</w:t>
      </w:r>
      <w:permEnd w:id="115218036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2A30530C" w14:textId="77777777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</w:t>
      </w:r>
      <w:r>
        <w:rPr>
          <w:rFonts w:ascii="Times New Roman" w:hAnsi="Times New Roman"/>
          <w:b/>
          <w:sz w:val="28"/>
          <w:szCs w:val="28"/>
          <w:u w:val="single"/>
        </w:rPr>
        <w:t>9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permStart w:id="281293907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1</w:t>
      </w:r>
      <w:permEnd w:id="281293907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1AEEBF1D" w14:textId="227D93CC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256996329" w:edGrp="everyone"/>
      <w:proofErr w:type="gramStart"/>
      <w:r w:rsidR="00ED6DDC">
        <w:rPr>
          <w:rFonts w:ascii="Times New Roman" w:hAnsi="Times New Roman" w:hint="eastAsia"/>
          <w:b/>
          <w:sz w:val="28"/>
          <w:szCs w:val="28"/>
          <w:u w:val="single"/>
        </w:rPr>
        <w:t>陈智涛</w:t>
      </w:r>
      <w:permEnd w:id="256996329"/>
      <w:proofErr w:type="gramEnd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54268783" w14:textId="447311DA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430855917" w:edGrp="everyone"/>
      <w:r w:rsidR="00ED6DDC">
        <w:t>22920192204179</w:t>
      </w:r>
      <w:permEnd w:id="430855917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65298D78" w14:textId="2080EBC4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  <w:t>202</w:t>
      </w:r>
      <w:r>
        <w:rPr>
          <w:rFonts w:ascii="Times New Roman" w:hAnsi="Times New Roman"/>
          <w:b/>
          <w:sz w:val="28"/>
          <w:szCs w:val="28"/>
          <w:u w:val="single"/>
        </w:rPr>
        <w:t>1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559177955" w:edGrp="everyone"/>
      <w:r w:rsidR="00ED6DDC">
        <w:t>4</w:t>
      </w:r>
      <w:permEnd w:id="559177955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1385255122" w:edGrp="everyone"/>
      <w:r w:rsidR="00ED6DDC">
        <w:t>02</w:t>
      </w:r>
      <w:permEnd w:id="1385255122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06252F7B" w14:textId="1BA01169" w:rsidR="00361252" w:rsidRDefault="00361252" w:rsidP="00361252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 xml:space="preserve">21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356924396" w:edGrp="everyone"/>
      <w:r w:rsidR="00ED6DDC">
        <w:t>4</w:t>
      </w:r>
      <w:permEnd w:id="356924396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1569017806" w:edGrp="everyone"/>
      <w:r w:rsidR="00ED6DDC">
        <w:t>13</w:t>
      </w:r>
      <w:permEnd w:id="1569017806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14:paraId="5B9B30F6" w14:textId="77777777" w:rsidR="00361252" w:rsidRDefault="00361252" w:rsidP="00361252">
      <w:pPr>
        <w:sectPr w:rsidR="0036125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6BB23ECE" w14:textId="77777777" w:rsidR="00361252" w:rsidRPr="00650E28" w:rsidRDefault="00361252" w:rsidP="00361252">
      <w:pPr>
        <w:pStyle w:val="a7"/>
        <w:spacing w:before="480" w:afterLines="200" w:after="480"/>
        <w:jc w:val="center"/>
        <w:rPr>
          <w:rFonts w:ascii="楷体" w:eastAsia="楷体" w:hAnsi="楷体"/>
          <w:sz w:val="52"/>
          <w:szCs w:val="28"/>
        </w:rPr>
      </w:pPr>
      <w:r w:rsidRPr="00650E28">
        <w:rPr>
          <w:rFonts w:ascii="楷体" w:eastAsia="楷体" w:hAnsi="楷体" w:hint="eastAsia"/>
          <w:sz w:val="52"/>
          <w:szCs w:val="28"/>
        </w:rPr>
        <w:lastRenderedPageBreak/>
        <w:t>填写说明</w:t>
      </w:r>
    </w:p>
    <w:p w14:paraId="30206530" w14:textId="77777777" w:rsidR="00361252" w:rsidRPr="00650E28" w:rsidRDefault="00361252" w:rsidP="00361252">
      <w:pPr>
        <w:pStyle w:val="a0"/>
        <w:numPr>
          <w:ilvl w:val="0"/>
          <w:numId w:val="2"/>
        </w:numPr>
        <w:spacing w:before="120" w:after="120"/>
        <w:ind w:firstLineChars="0"/>
        <w:rPr>
          <w:sz w:val="28"/>
          <w:szCs w:val="32"/>
        </w:rPr>
      </w:pPr>
      <w:r w:rsidRPr="00650E28">
        <w:rPr>
          <w:rFonts w:hint="eastAsia"/>
          <w:sz w:val="28"/>
          <w:szCs w:val="32"/>
        </w:rPr>
        <w:t>本文件为</w:t>
      </w:r>
      <w:r w:rsidRPr="00650E28">
        <w:rPr>
          <w:rFonts w:hint="eastAsia"/>
          <w:sz w:val="28"/>
          <w:szCs w:val="32"/>
        </w:rPr>
        <w:t>Word</w:t>
      </w:r>
      <w:r w:rsidRPr="00650E28">
        <w:rPr>
          <w:rFonts w:hint="eastAsia"/>
          <w:sz w:val="28"/>
          <w:szCs w:val="32"/>
        </w:rPr>
        <w:t>模板文件，建议使用</w:t>
      </w:r>
      <w:r w:rsidRPr="00650E28">
        <w:rPr>
          <w:rFonts w:hint="eastAsia"/>
          <w:sz w:val="28"/>
          <w:szCs w:val="32"/>
        </w:rPr>
        <w:t>Microsoft</w:t>
      </w:r>
      <w:r w:rsidRPr="00650E28">
        <w:rPr>
          <w:sz w:val="28"/>
          <w:szCs w:val="32"/>
        </w:rPr>
        <w:t xml:space="preserve"> </w:t>
      </w:r>
      <w:r w:rsidRPr="00650E28">
        <w:rPr>
          <w:rFonts w:hint="eastAsia"/>
          <w:sz w:val="28"/>
          <w:szCs w:val="32"/>
        </w:rPr>
        <w:t>Word</w:t>
      </w:r>
      <w:r w:rsidRPr="00650E28">
        <w:rPr>
          <w:sz w:val="28"/>
          <w:szCs w:val="32"/>
        </w:rPr>
        <w:t xml:space="preserve"> 2019</w:t>
      </w:r>
      <w:r w:rsidRPr="00650E28">
        <w:rPr>
          <w:rFonts w:hint="eastAsia"/>
          <w:sz w:val="28"/>
          <w:szCs w:val="32"/>
        </w:rPr>
        <w:t>打开，在可填写的区域中</w:t>
      </w:r>
      <w:r>
        <w:rPr>
          <w:rFonts w:hint="eastAsia"/>
          <w:sz w:val="28"/>
          <w:szCs w:val="32"/>
        </w:rPr>
        <w:t>如实填写；</w:t>
      </w:r>
    </w:p>
    <w:p w14:paraId="65D6C21E" w14:textId="77777777" w:rsidR="00361252" w:rsidRDefault="00361252" w:rsidP="00361252">
      <w:pPr>
        <w:pStyle w:val="a0"/>
        <w:numPr>
          <w:ilvl w:val="0"/>
          <w:numId w:val="2"/>
        </w:numPr>
        <w:spacing w:before="120" w:after="120"/>
        <w:ind w:firstLineChars="0"/>
        <w:rPr>
          <w:sz w:val="28"/>
          <w:szCs w:val="32"/>
        </w:rPr>
      </w:pPr>
      <w:r w:rsidRPr="00650E28">
        <w:rPr>
          <w:rFonts w:hint="eastAsia"/>
          <w:sz w:val="28"/>
          <w:szCs w:val="32"/>
        </w:rPr>
        <w:t>填表时，勿破坏排版，勿修改字体字号</w:t>
      </w:r>
      <w:r>
        <w:rPr>
          <w:rFonts w:hint="eastAsia"/>
          <w:sz w:val="28"/>
          <w:szCs w:val="32"/>
        </w:rPr>
        <w:t>，打印成</w:t>
      </w:r>
      <w:r>
        <w:rPr>
          <w:rFonts w:hint="eastAsia"/>
          <w:sz w:val="28"/>
          <w:szCs w:val="32"/>
        </w:rPr>
        <w:t>PDF</w:t>
      </w:r>
      <w:r>
        <w:rPr>
          <w:rFonts w:hint="eastAsia"/>
          <w:sz w:val="28"/>
          <w:szCs w:val="32"/>
        </w:rPr>
        <w:t>文件提交；</w:t>
      </w:r>
    </w:p>
    <w:p w14:paraId="7AE1F760" w14:textId="77777777" w:rsidR="00361252" w:rsidRDefault="00361252" w:rsidP="00361252">
      <w:pPr>
        <w:pStyle w:val="a0"/>
        <w:numPr>
          <w:ilvl w:val="0"/>
          <w:numId w:val="2"/>
        </w:numPr>
        <w:spacing w:before="120" w:after="120"/>
        <w:ind w:firstLineChars="0"/>
        <w:rPr>
          <w:sz w:val="28"/>
          <w:szCs w:val="32"/>
        </w:rPr>
      </w:pPr>
      <w:r w:rsidRPr="00650E28">
        <w:rPr>
          <w:rFonts w:hint="eastAsia"/>
          <w:sz w:val="28"/>
          <w:szCs w:val="32"/>
        </w:rPr>
        <w:t>文件总大小尽量控制在</w:t>
      </w:r>
      <w:r w:rsidRPr="00650E28">
        <w:rPr>
          <w:rFonts w:hint="eastAsia"/>
          <w:sz w:val="28"/>
          <w:szCs w:val="32"/>
        </w:rPr>
        <w:t>1MB</w:t>
      </w:r>
      <w:r w:rsidRPr="00650E28">
        <w:rPr>
          <w:rFonts w:hint="eastAsia"/>
          <w:sz w:val="28"/>
          <w:szCs w:val="32"/>
        </w:rPr>
        <w:t>以下，勿超过</w:t>
      </w:r>
      <w:r w:rsidRPr="00650E28">
        <w:rPr>
          <w:rFonts w:hint="eastAsia"/>
          <w:sz w:val="28"/>
          <w:szCs w:val="32"/>
        </w:rPr>
        <w:t>5MB</w:t>
      </w:r>
      <w:r>
        <w:rPr>
          <w:rFonts w:hint="eastAsia"/>
          <w:sz w:val="28"/>
          <w:szCs w:val="32"/>
        </w:rPr>
        <w:t>；</w:t>
      </w:r>
    </w:p>
    <w:p w14:paraId="49DC0F17" w14:textId="77777777" w:rsidR="00361252" w:rsidRDefault="00361252" w:rsidP="00361252">
      <w:pPr>
        <w:pStyle w:val="a0"/>
        <w:numPr>
          <w:ilvl w:val="0"/>
          <w:numId w:val="2"/>
        </w:numPr>
        <w:spacing w:before="120" w:after="120"/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材料清单上传在代码托管平台上；</w:t>
      </w:r>
    </w:p>
    <w:p w14:paraId="1A3BD0E1" w14:textId="77777777" w:rsidR="00361252" w:rsidRPr="00650E28" w:rsidRDefault="00361252" w:rsidP="00361252">
      <w:pPr>
        <w:pStyle w:val="a0"/>
        <w:numPr>
          <w:ilvl w:val="0"/>
          <w:numId w:val="2"/>
        </w:numPr>
        <w:spacing w:before="120" w:after="120"/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在学期末将报告按“</w:t>
      </w:r>
      <w:r>
        <w:rPr>
          <w:rFonts w:hint="eastAsia"/>
          <w:sz w:val="28"/>
          <w:szCs w:val="32"/>
        </w:rPr>
        <w:t>CNI-E1</w:t>
      </w:r>
      <w:r>
        <w:rPr>
          <w:sz w:val="28"/>
          <w:szCs w:val="32"/>
        </w:rPr>
        <w:t>-00020190000000-</w:t>
      </w:r>
      <w:r>
        <w:rPr>
          <w:rFonts w:hint="eastAsia"/>
          <w:sz w:val="28"/>
          <w:szCs w:val="32"/>
        </w:rPr>
        <w:t>张三”的命名后（其中</w:t>
      </w:r>
      <w:r>
        <w:rPr>
          <w:rFonts w:hint="eastAsia"/>
          <w:sz w:val="28"/>
          <w:szCs w:val="32"/>
        </w:rPr>
        <w:t>E</w:t>
      </w:r>
      <w:r>
        <w:rPr>
          <w:sz w:val="28"/>
          <w:szCs w:val="32"/>
        </w:rPr>
        <w:t>1</w:t>
      </w:r>
      <w:r>
        <w:rPr>
          <w:rFonts w:hint="eastAsia"/>
          <w:sz w:val="28"/>
          <w:szCs w:val="32"/>
        </w:rPr>
        <w:t>是</w:t>
      </w:r>
      <w:r>
        <w:rPr>
          <w:rFonts w:hint="eastAsia"/>
          <w:sz w:val="28"/>
          <w:szCs w:val="32"/>
        </w:rPr>
        <w:t>Experiment</w:t>
      </w:r>
      <w:r>
        <w:rPr>
          <w:sz w:val="28"/>
          <w:szCs w:val="32"/>
        </w:rPr>
        <w:t xml:space="preserve"> 1</w:t>
      </w:r>
      <w:r>
        <w:rPr>
          <w:rFonts w:hint="eastAsia"/>
          <w:sz w:val="28"/>
          <w:szCs w:val="32"/>
        </w:rPr>
        <w:t>的缩写），压缩为</w:t>
      </w:r>
      <w:r>
        <w:rPr>
          <w:rFonts w:hint="eastAsia"/>
          <w:sz w:val="28"/>
          <w:szCs w:val="32"/>
        </w:rPr>
        <w:t>zip</w:t>
      </w:r>
      <w:r>
        <w:rPr>
          <w:rFonts w:hint="eastAsia"/>
          <w:sz w:val="28"/>
          <w:szCs w:val="32"/>
        </w:rPr>
        <w:t>文件，作为附件，以“计算机网络</w:t>
      </w:r>
      <w:r>
        <w:rPr>
          <w:rFonts w:hint="eastAsia"/>
          <w:sz w:val="28"/>
          <w:szCs w:val="32"/>
        </w:rPr>
        <w:t>-</w:t>
      </w:r>
      <w:r>
        <w:rPr>
          <w:rFonts w:hint="eastAsia"/>
          <w:sz w:val="28"/>
          <w:szCs w:val="32"/>
        </w:rPr>
        <w:t>实验报告</w:t>
      </w:r>
      <w:r>
        <w:rPr>
          <w:sz w:val="28"/>
          <w:szCs w:val="32"/>
        </w:rPr>
        <w:t>-00020190000000-</w:t>
      </w:r>
      <w:r>
        <w:rPr>
          <w:rFonts w:hint="eastAsia"/>
          <w:sz w:val="28"/>
          <w:szCs w:val="32"/>
        </w:rPr>
        <w:t>张三”发送至</w:t>
      </w:r>
      <w:r>
        <w:rPr>
          <w:rFonts w:hint="eastAsia"/>
          <w:sz w:val="28"/>
          <w:szCs w:val="32"/>
        </w:rPr>
        <w:t>cni</w:t>
      </w:r>
      <w:r>
        <w:rPr>
          <w:sz w:val="28"/>
          <w:szCs w:val="32"/>
        </w:rPr>
        <w:t>21@qq.com</w:t>
      </w:r>
      <w:r w:rsidRPr="00650E28">
        <w:rPr>
          <w:rFonts w:hint="eastAsia"/>
          <w:sz w:val="28"/>
          <w:szCs w:val="32"/>
        </w:rPr>
        <w:t>。</w:t>
      </w:r>
    </w:p>
    <w:p w14:paraId="03C91452" w14:textId="77777777" w:rsidR="00361252" w:rsidRPr="00361252" w:rsidRDefault="00361252" w:rsidP="00361252">
      <w:pPr>
        <w:sectPr w:rsidR="00361252" w:rsidRPr="0036125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541D3354" w14:textId="77777777" w:rsidR="00361252" w:rsidRDefault="00361252" w:rsidP="00361252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14:paraId="2E7FD084" w14:textId="6177442B" w:rsidR="00331C02" w:rsidRDefault="00331C02" w:rsidP="00331C02">
      <w:pPr>
        <w:pStyle w:val="a0"/>
        <w:spacing w:before="120" w:after="120"/>
        <w:ind w:firstLineChars="0" w:firstLine="0"/>
      </w:pPr>
      <w:permStart w:id="431556248" w:edGrp="everyone"/>
      <w:r w:rsidRPr="00331C02">
        <w:t>通过完成实验，理解数据链路层、网络层、传输层和应用层的基本原理。掌</w:t>
      </w:r>
      <w:r w:rsidRPr="00331C02">
        <w:t xml:space="preserve"> </w:t>
      </w:r>
      <w:proofErr w:type="gramStart"/>
      <w:r w:rsidRPr="00331C02">
        <w:t>握用</w:t>
      </w:r>
      <w:proofErr w:type="gramEnd"/>
      <w:r w:rsidRPr="00331C02">
        <w:t xml:space="preserve"> Wireshark </w:t>
      </w:r>
      <w:r w:rsidRPr="00331C02">
        <w:t>观察网络流量并辅助网络侦听相关的编程；掌握用</w:t>
      </w:r>
      <w:r w:rsidRPr="00331C02">
        <w:t xml:space="preserve"> </w:t>
      </w:r>
      <w:proofErr w:type="spellStart"/>
      <w:r w:rsidRPr="00331C02">
        <w:t>Libpcap</w:t>
      </w:r>
      <w:proofErr w:type="spellEnd"/>
      <w:r w:rsidRPr="00331C02">
        <w:t xml:space="preserve"> </w:t>
      </w:r>
      <w:r w:rsidRPr="00331C02">
        <w:t>或</w:t>
      </w:r>
      <w:r w:rsidRPr="00331C02">
        <w:t xml:space="preserve"> </w:t>
      </w:r>
      <w:proofErr w:type="spellStart"/>
      <w:r w:rsidRPr="00331C02">
        <w:t>WinPcap</w:t>
      </w:r>
      <w:proofErr w:type="spellEnd"/>
      <w:r w:rsidRPr="00331C02">
        <w:t xml:space="preserve"> </w:t>
      </w:r>
      <w:r w:rsidRPr="00331C02">
        <w:t>库侦听并处理以太网帧和</w:t>
      </w:r>
      <w:r w:rsidRPr="00331C02">
        <w:t xml:space="preserve"> IP </w:t>
      </w:r>
      <w:r w:rsidRPr="00331C02">
        <w:t>报文的方法；熟悉以太网帧、</w:t>
      </w:r>
      <w:r w:rsidRPr="00331C02">
        <w:t xml:space="preserve">IP </w:t>
      </w:r>
      <w:r w:rsidRPr="00331C02">
        <w:t>报文、</w:t>
      </w:r>
      <w:r w:rsidRPr="00331C02">
        <w:t xml:space="preserve">TCP </w:t>
      </w:r>
      <w:r w:rsidRPr="00331C02">
        <w:t>段和</w:t>
      </w:r>
      <w:r w:rsidRPr="00331C02">
        <w:t xml:space="preserve"> FTP </w:t>
      </w:r>
      <w:r w:rsidRPr="00331C02">
        <w:t>命令的格式概念，掌握</w:t>
      </w:r>
      <w:r w:rsidRPr="00331C02">
        <w:t xml:space="preserve"> TCP </w:t>
      </w:r>
      <w:r w:rsidRPr="00331C02">
        <w:t>协议的基本机制；熟悉</w:t>
      </w:r>
      <w:proofErr w:type="gramStart"/>
      <w:r w:rsidRPr="00331C02">
        <w:t>帧</w:t>
      </w:r>
      <w:proofErr w:type="gramEnd"/>
      <w:r w:rsidRPr="00331C02">
        <w:t>头部或</w:t>
      </w:r>
      <w:r w:rsidRPr="00331C02">
        <w:t xml:space="preserve"> IP </w:t>
      </w:r>
      <w:proofErr w:type="gramStart"/>
      <w:r w:rsidRPr="00331C02">
        <w:t>报文头</w:t>
      </w:r>
      <w:proofErr w:type="gramEnd"/>
      <w:r w:rsidRPr="00331C02">
        <w:t xml:space="preserve"> </w:t>
      </w:r>
      <w:r w:rsidRPr="00331C02">
        <w:t>部各字段的含义。熟悉</w:t>
      </w:r>
      <w:r w:rsidRPr="00331C02">
        <w:t xml:space="preserve"> TCP </w:t>
      </w:r>
      <w:r w:rsidRPr="00331C02">
        <w:t>段和</w:t>
      </w:r>
      <w:r w:rsidRPr="00331C02">
        <w:t xml:space="preserve"> FTP </w:t>
      </w:r>
      <w:r w:rsidRPr="00331C02">
        <w:t>数据协议的概念，</w:t>
      </w:r>
      <w:proofErr w:type="gramStart"/>
      <w:r w:rsidRPr="00331C02">
        <w:t>熟悉段</w:t>
      </w:r>
      <w:proofErr w:type="gramEnd"/>
      <w:r w:rsidRPr="00331C02">
        <w:t>头部各字段和</w:t>
      </w:r>
      <w:r w:rsidRPr="00331C02">
        <w:t xml:space="preserve"> FTP </w:t>
      </w:r>
      <w:r w:rsidRPr="00331C02">
        <w:t>控制命令的指令和数据的含义。</w:t>
      </w:r>
    </w:p>
    <w:permEnd w:id="431556248"/>
    <w:p w14:paraId="608F0F99" w14:textId="77777777" w:rsidR="00361252" w:rsidRDefault="00361252" w:rsidP="00361252">
      <w:pPr>
        <w:pStyle w:val="1"/>
        <w:spacing w:before="240" w:after="240"/>
      </w:pPr>
      <w:r>
        <w:t>实验环境</w:t>
      </w:r>
    </w:p>
    <w:p w14:paraId="3BD0B7C0" w14:textId="75435F61" w:rsidR="00331C02" w:rsidRDefault="00331C02" w:rsidP="00331C02">
      <w:pPr>
        <w:pStyle w:val="a0"/>
        <w:spacing w:before="120" w:after="120"/>
        <w:ind w:firstLine="480"/>
      </w:pPr>
      <w:permStart w:id="2143305561" w:edGrp="everyone"/>
      <w:r>
        <w:t>W</w:t>
      </w:r>
      <w:r>
        <w:rPr>
          <w:rFonts w:hint="eastAsia"/>
        </w:rPr>
        <w:t>in</w:t>
      </w:r>
      <w:proofErr w:type="gramStart"/>
      <w:r>
        <w:t>10</w:t>
      </w:r>
      <w:r>
        <w:rPr>
          <w:rFonts w:hint="eastAsia"/>
        </w:rPr>
        <w:t>,</w:t>
      </w:r>
      <w:r>
        <w:t>C++</w:t>
      </w:r>
      <w:proofErr w:type="gramEnd"/>
    </w:p>
    <w:permEnd w:id="2143305561"/>
    <w:p w14:paraId="6B1F5873" w14:textId="77777777" w:rsidR="00361252" w:rsidRDefault="00361252" w:rsidP="00361252">
      <w:pPr>
        <w:pStyle w:val="1"/>
        <w:spacing w:before="240" w:after="240"/>
      </w:pPr>
      <w:r>
        <w:rPr>
          <w:rFonts w:hint="eastAsia"/>
        </w:rPr>
        <w:t>实验结果</w:t>
      </w:r>
    </w:p>
    <w:p w14:paraId="2F8FF065" w14:textId="2FA6CF5B" w:rsidR="00331C02" w:rsidRDefault="00331C02" w:rsidP="00331C02">
      <w:pPr>
        <w:spacing w:before="120" w:after="120"/>
      </w:pPr>
      <w:permStart w:id="605642829" w:edGrp="everyone"/>
      <w:r>
        <w:rPr>
          <w:rFonts w:hint="eastAsia"/>
        </w:rPr>
        <w:t>1</w:t>
      </w:r>
      <w:r>
        <w:t>.</w:t>
      </w:r>
      <w:r>
        <w:rPr>
          <w:rFonts w:hint="eastAsia"/>
        </w:rPr>
        <w:t>网络协议层次嵌套</w:t>
      </w:r>
    </w:p>
    <w:p w14:paraId="2D6DA2A3" w14:textId="2E679047" w:rsidR="00331C02" w:rsidRDefault="00331C02" w:rsidP="00331C02">
      <w:pPr>
        <w:spacing w:before="120" w:after="1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）数据链路层：以太网</w:t>
      </w:r>
    </w:p>
    <w:p w14:paraId="496C5AC5" w14:textId="5616D25A" w:rsidR="00331C02" w:rsidRDefault="00331C02" w:rsidP="00331C02">
      <w:pPr>
        <w:spacing w:before="120" w:after="120"/>
      </w:pPr>
      <w:r w:rsidRPr="00331C02">
        <w:rPr>
          <w:noProof/>
        </w:rPr>
        <w:drawing>
          <wp:inline distT="0" distB="0" distL="0" distR="0" wp14:anchorId="3E13D2E0" wp14:editId="5E2AEBD9">
            <wp:extent cx="5486400" cy="5003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A960" w14:textId="2EAF949F" w:rsidR="00331C02" w:rsidRDefault="00331C02" w:rsidP="00331C02">
      <w:pPr>
        <w:spacing w:before="120" w:after="1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E45F1">
        <w:rPr>
          <w:rFonts w:hint="eastAsia"/>
        </w:rPr>
        <w:t>网络层：</w:t>
      </w:r>
      <w:proofErr w:type="spellStart"/>
      <w:r w:rsidR="003E45F1">
        <w:rPr>
          <w:rFonts w:hint="eastAsia"/>
        </w:rPr>
        <w:t>ip</w:t>
      </w:r>
      <w:proofErr w:type="spellEnd"/>
    </w:p>
    <w:p w14:paraId="5F91E9B0" w14:textId="20E569E3" w:rsidR="003E45F1" w:rsidRDefault="003E45F1" w:rsidP="00331C02">
      <w:pPr>
        <w:spacing w:before="120" w:after="120"/>
      </w:pPr>
      <w:r w:rsidRPr="003E45F1">
        <w:rPr>
          <w:noProof/>
        </w:rPr>
        <w:drawing>
          <wp:inline distT="0" distB="0" distL="0" distR="0" wp14:anchorId="7E16E228" wp14:editId="1C8D8608">
            <wp:extent cx="5486400" cy="1953895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DFF1" w14:textId="3AA26731" w:rsidR="003E45F1" w:rsidRDefault="003E45F1" w:rsidP="00331C02">
      <w:pPr>
        <w:spacing w:before="120" w:after="1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）传输层：</w:t>
      </w:r>
      <w:proofErr w:type="spellStart"/>
      <w:r>
        <w:rPr>
          <w:rFonts w:hint="eastAsia"/>
        </w:rPr>
        <w:t>udp</w:t>
      </w:r>
      <w:proofErr w:type="spellEnd"/>
    </w:p>
    <w:p w14:paraId="5EBFF83D" w14:textId="5B8C19A0" w:rsidR="003E45F1" w:rsidRDefault="003E45F1" w:rsidP="00331C02">
      <w:pPr>
        <w:spacing w:before="120" w:after="120"/>
      </w:pPr>
      <w:r w:rsidRPr="003E45F1">
        <w:rPr>
          <w:noProof/>
        </w:rPr>
        <w:lastRenderedPageBreak/>
        <w:drawing>
          <wp:inline distT="0" distB="0" distL="0" distR="0" wp14:anchorId="28C00237" wp14:editId="17D864B4">
            <wp:extent cx="5486400" cy="15494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CC81" w14:textId="06DFA9EF" w:rsidR="00D47A4C" w:rsidRDefault="003124E2" w:rsidP="00331C02">
      <w:pPr>
        <w:spacing w:before="120" w:after="120"/>
      </w:pP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的帧格式</w:t>
      </w:r>
    </w:p>
    <w:p w14:paraId="6BA33193" w14:textId="6A21A9E4" w:rsidR="00D47A4C" w:rsidRPr="00D47A4C" w:rsidRDefault="00D47A4C" w:rsidP="00D47A4C">
      <w:pPr>
        <w:pStyle w:val="a0"/>
        <w:spacing w:before="120" w:after="120"/>
        <w:ind w:firstLine="480"/>
      </w:pPr>
      <w:r>
        <w:rPr>
          <w:rFonts w:hint="eastAsia"/>
        </w:rPr>
        <w:t>目的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14:paraId="3F4F468C" w14:textId="287F8DB6" w:rsidR="00D47A4C" w:rsidRDefault="00D47A4C" w:rsidP="00D47A4C">
      <w:pPr>
        <w:pStyle w:val="1"/>
        <w:numPr>
          <w:ilvl w:val="0"/>
          <w:numId w:val="0"/>
        </w:numPr>
        <w:spacing w:before="240" w:after="240"/>
      </w:pPr>
      <w:r w:rsidRPr="00D47A4C">
        <w:rPr>
          <w:noProof/>
        </w:rPr>
        <w:drawing>
          <wp:inline distT="0" distB="0" distL="0" distR="0" wp14:anchorId="72B60B0E" wp14:editId="0387194F">
            <wp:extent cx="5486400" cy="26854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3896" w14:textId="2A6A3431" w:rsidR="00D47A4C" w:rsidRDefault="00D47A4C" w:rsidP="00D47A4C">
      <w:pPr>
        <w:pStyle w:val="a0"/>
        <w:spacing w:before="120" w:after="120"/>
        <w:ind w:firstLine="480"/>
      </w:pPr>
      <w:r>
        <w:rPr>
          <w:rFonts w:hint="eastAsia"/>
        </w:rPr>
        <w:t>源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14:paraId="4760F891" w14:textId="7CE0B6FE" w:rsidR="00D47A4C" w:rsidRDefault="00D47A4C" w:rsidP="00D47A4C">
      <w:pPr>
        <w:pStyle w:val="a0"/>
        <w:spacing w:before="120" w:after="120"/>
        <w:ind w:firstLine="480"/>
      </w:pPr>
      <w:r w:rsidRPr="00D47A4C">
        <w:rPr>
          <w:noProof/>
        </w:rPr>
        <w:drawing>
          <wp:inline distT="0" distB="0" distL="0" distR="0" wp14:anchorId="55DA1397" wp14:editId="45CA4C5F">
            <wp:extent cx="5486400" cy="25355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3059" w14:textId="7E7A42A2" w:rsidR="00D47A4C" w:rsidRDefault="00D47A4C" w:rsidP="00D47A4C">
      <w:pPr>
        <w:pStyle w:val="a0"/>
        <w:spacing w:before="120" w:after="120"/>
        <w:ind w:firstLine="480"/>
      </w:pPr>
      <w:r>
        <w:rPr>
          <w:rFonts w:hint="eastAsia"/>
        </w:rPr>
        <w:lastRenderedPageBreak/>
        <w:t>协议类型</w:t>
      </w:r>
    </w:p>
    <w:p w14:paraId="335B410E" w14:textId="447D15F6" w:rsidR="00D47A4C" w:rsidRDefault="00D47A4C" w:rsidP="00D47A4C">
      <w:pPr>
        <w:pStyle w:val="a0"/>
        <w:spacing w:before="120" w:after="120"/>
        <w:ind w:firstLine="480"/>
      </w:pPr>
      <w:r w:rsidRPr="00D47A4C">
        <w:rPr>
          <w:noProof/>
        </w:rPr>
        <w:drawing>
          <wp:inline distT="0" distB="0" distL="0" distR="0" wp14:anchorId="4B371957" wp14:editId="2FD61F57">
            <wp:extent cx="5486400" cy="27133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518A" w14:textId="7386EFEA" w:rsidR="00D47A4C" w:rsidRDefault="00D47A4C" w:rsidP="00D47A4C">
      <w:pPr>
        <w:pStyle w:val="a0"/>
        <w:spacing w:before="120" w:after="120"/>
        <w:ind w:firstLine="480"/>
      </w:pPr>
      <w:r>
        <w:rPr>
          <w:rFonts w:hint="eastAsia"/>
        </w:rPr>
        <w:t>头部长度</w:t>
      </w:r>
    </w:p>
    <w:p w14:paraId="1AAED97F" w14:textId="66DA692F" w:rsidR="00D47A4C" w:rsidRDefault="00D47A4C" w:rsidP="00D47A4C">
      <w:pPr>
        <w:pStyle w:val="a0"/>
        <w:spacing w:before="120" w:after="120"/>
        <w:ind w:firstLine="480"/>
      </w:pPr>
      <w:r w:rsidRPr="00D47A4C">
        <w:rPr>
          <w:noProof/>
        </w:rPr>
        <w:drawing>
          <wp:inline distT="0" distB="0" distL="0" distR="0" wp14:anchorId="393644CA" wp14:editId="71F9CC04">
            <wp:extent cx="5068007" cy="139084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124E" w14:textId="2D418708" w:rsidR="00D47A4C" w:rsidRDefault="00D47A4C" w:rsidP="00D47A4C">
      <w:pPr>
        <w:pStyle w:val="a0"/>
        <w:spacing w:before="120" w:after="120"/>
        <w:ind w:firstLine="480"/>
      </w:pPr>
      <w:r>
        <w:rPr>
          <w:rFonts w:hint="eastAsia"/>
        </w:rPr>
        <w:t>总长度</w:t>
      </w:r>
    </w:p>
    <w:p w14:paraId="1041E317" w14:textId="45E60251" w:rsidR="00D47A4C" w:rsidRDefault="00D47A4C" w:rsidP="00D47A4C">
      <w:pPr>
        <w:pStyle w:val="a0"/>
        <w:spacing w:before="120" w:after="120"/>
        <w:ind w:firstLine="480"/>
      </w:pPr>
      <w:r w:rsidRPr="00D47A4C">
        <w:rPr>
          <w:noProof/>
        </w:rPr>
        <w:drawing>
          <wp:inline distT="0" distB="0" distL="0" distR="0" wp14:anchorId="40505CC0" wp14:editId="3C31B344">
            <wp:extent cx="5486400" cy="158051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B10C" w14:textId="27CDB08D" w:rsidR="00D47A4C" w:rsidRDefault="00D47A4C" w:rsidP="00D47A4C">
      <w:pPr>
        <w:pStyle w:val="a0"/>
        <w:spacing w:before="120" w:after="120"/>
        <w:ind w:firstLine="480"/>
      </w:pPr>
      <w:r w:rsidRPr="00D47A4C">
        <w:rPr>
          <w:noProof/>
        </w:rPr>
        <w:lastRenderedPageBreak/>
        <w:drawing>
          <wp:inline distT="0" distB="0" distL="0" distR="0" wp14:anchorId="038DAD96" wp14:editId="6D491594">
            <wp:extent cx="3429479" cy="12574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C659" w14:textId="6E5F5152" w:rsidR="00D47A4C" w:rsidRDefault="00D47A4C" w:rsidP="00D47A4C">
      <w:pPr>
        <w:pStyle w:val="a0"/>
        <w:spacing w:before="120" w:after="120"/>
        <w:ind w:firstLine="480"/>
      </w:pPr>
      <w:r>
        <w:rPr>
          <w:rFonts w:hint="eastAsia"/>
        </w:rPr>
        <w:t>源目的地址（其后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进制数为目的地址）</w:t>
      </w:r>
    </w:p>
    <w:p w14:paraId="6F00C185" w14:textId="19EED938" w:rsidR="00D47A4C" w:rsidRDefault="00D47A4C" w:rsidP="00D47A4C">
      <w:pPr>
        <w:pStyle w:val="a0"/>
        <w:spacing w:before="120" w:after="120"/>
        <w:ind w:firstLine="480"/>
      </w:pPr>
      <w:r w:rsidRPr="00D47A4C">
        <w:rPr>
          <w:noProof/>
        </w:rPr>
        <w:drawing>
          <wp:inline distT="0" distB="0" distL="0" distR="0" wp14:anchorId="75AE7CA7" wp14:editId="2F6E58F9">
            <wp:extent cx="5486400" cy="13049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EAF1" w14:textId="0F28E2DE" w:rsidR="003124E2" w:rsidRDefault="003124E2" w:rsidP="00D47A4C">
      <w:pPr>
        <w:pStyle w:val="a0"/>
        <w:spacing w:before="120" w:after="120"/>
        <w:ind w:firstLine="480"/>
      </w:pPr>
      <w:r>
        <w:rPr>
          <w:rFonts w:hint="eastAsia"/>
        </w:rPr>
        <w:t>之后为源和目的地址的端口号</w:t>
      </w:r>
    </w:p>
    <w:p w14:paraId="2E9408D6" w14:textId="521BDF17" w:rsidR="003124E2" w:rsidRDefault="003124E2" w:rsidP="00D47A4C">
      <w:pPr>
        <w:pStyle w:val="a0"/>
        <w:spacing w:before="120" w:after="120"/>
        <w:ind w:firstLine="480"/>
      </w:pPr>
      <w:proofErr w:type="spellStart"/>
      <w:r>
        <w:t>T</w:t>
      </w:r>
      <w:r>
        <w:rPr>
          <w:rFonts w:hint="eastAsia"/>
        </w:rPr>
        <w:t>cp</w:t>
      </w:r>
      <w:proofErr w:type="spellEnd"/>
      <w:r>
        <w:rPr>
          <w:rFonts w:hint="eastAsia"/>
        </w:rPr>
        <w:t>窗口</w:t>
      </w:r>
    </w:p>
    <w:p w14:paraId="124A4EF9" w14:textId="52004C17" w:rsidR="003124E2" w:rsidRDefault="003124E2" w:rsidP="00D47A4C">
      <w:pPr>
        <w:pStyle w:val="a0"/>
        <w:spacing w:before="120" w:after="120"/>
        <w:ind w:firstLine="480"/>
      </w:pPr>
      <w:r w:rsidRPr="003124E2">
        <w:rPr>
          <w:noProof/>
        </w:rPr>
        <w:drawing>
          <wp:inline distT="0" distB="0" distL="0" distR="0" wp14:anchorId="178F225C" wp14:editId="77CE8019">
            <wp:extent cx="5486400" cy="1730375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ECB0" w14:textId="512BD883" w:rsidR="001D65B1" w:rsidRDefault="001D65B1" w:rsidP="00D47A4C">
      <w:pPr>
        <w:pStyle w:val="a0"/>
        <w:spacing w:before="120" w:after="120"/>
        <w:ind w:firstLine="480"/>
      </w:pPr>
      <w:r>
        <w:rPr>
          <w:rFonts w:hint="eastAsia"/>
        </w:rPr>
        <w:t>ftp</w:t>
      </w:r>
      <w:r>
        <w:rPr>
          <w:rFonts w:hint="eastAsia"/>
        </w:rPr>
        <w:t>与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基本一致，最后多了信息部分：</w:t>
      </w:r>
    </w:p>
    <w:p w14:paraId="1A1E0C15" w14:textId="1D6CE038" w:rsidR="001D65B1" w:rsidRDefault="001D65B1" w:rsidP="00D47A4C">
      <w:pPr>
        <w:pStyle w:val="a0"/>
        <w:spacing w:before="120" w:after="120"/>
        <w:ind w:firstLine="480"/>
      </w:pPr>
      <w:r w:rsidRPr="001D65B1">
        <w:rPr>
          <w:noProof/>
        </w:rPr>
        <w:lastRenderedPageBreak/>
        <w:drawing>
          <wp:inline distT="0" distB="0" distL="0" distR="0" wp14:anchorId="0BF5A369" wp14:editId="153B4258">
            <wp:extent cx="5486400" cy="1938020"/>
            <wp:effectExtent l="0" t="0" r="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28B4C" w14:textId="0559630A" w:rsidR="001D65B1" w:rsidRDefault="001D65B1" w:rsidP="00D47A4C">
      <w:pPr>
        <w:pStyle w:val="a0"/>
        <w:spacing w:before="120" w:after="120"/>
        <w:ind w:firstLine="480"/>
      </w:pPr>
      <w:r w:rsidRPr="001D65B1">
        <w:rPr>
          <w:noProof/>
        </w:rPr>
        <w:drawing>
          <wp:inline distT="0" distB="0" distL="0" distR="0" wp14:anchorId="51393A11" wp14:editId="256EC5E2">
            <wp:extent cx="5486400" cy="16954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615E4" w14:textId="2021EE07" w:rsidR="00CC6D81" w:rsidRDefault="00CC6D81" w:rsidP="00D47A4C">
      <w:pPr>
        <w:pStyle w:val="a0"/>
        <w:spacing w:before="120" w:after="120"/>
        <w:ind w:firstLine="48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程序输出的截图：</w:t>
      </w:r>
    </w:p>
    <w:p w14:paraId="50B551AB" w14:textId="43C448AF" w:rsidR="00CC6D81" w:rsidRDefault="00CC6D81" w:rsidP="00D47A4C">
      <w:pPr>
        <w:pStyle w:val="a0"/>
        <w:spacing w:before="120" w:after="120"/>
        <w:ind w:firstLine="480"/>
      </w:pPr>
      <w:r>
        <w:rPr>
          <w:rFonts w:hint="eastAsia"/>
        </w:rPr>
        <w:t>在</w:t>
      </w:r>
      <w:r>
        <w:rPr>
          <w:rFonts w:hint="eastAsia"/>
        </w:rPr>
        <w:t>CSV</w:t>
      </w:r>
      <w:r>
        <w:rPr>
          <w:rFonts w:hint="eastAsia"/>
        </w:rPr>
        <w:t>内的输出</w:t>
      </w:r>
    </w:p>
    <w:p w14:paraId="4C7881FF" w14:textId="35020952" w:rsidR="00CC6D81" w:rsidRDefault="00CC6D81" w:rsidP="00D47A4C">
      <w:pPr>
        <w:pStyle w:val="a0"/>
        <w:spacing w:before="120" w:after="120"/>
        <w:ind w:firstLine="480"/>
      </w:pPr>
      <w:r w:rsidRPr="00CC6D81">
        <w:rPr>
          <w:noProof/>
        </w:rPr>
        <w:lastRenderedPageBreak/>
        <w:drawing>
          <wp:inline distT="0" distB="0" distL="0" distR="0" wp14:anchorId="2A2C6974" wp14:editId="3237C233">
            <wp:extent cx="5486400" cy="5250815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8768" w14:textId="3325FE1D" w:rsidR="00CC6D81" w:rsidRDefault="00CC6D81" w:rsidP="00D47A4C">
      <w:pPr>
        <w:pStyle w:val="a0"/>
        <w:spacing w:before="120" w:after="120"/>
        <w:ind w:firstLine="480"/>
      </w:pPr>
      <w:r>
        <w:rPr>
          <w:rFonts w:hint="eastAsia"/>
        </w:rPr>
        <w:t>每分钟从不同来源接受的包长度：</w:t>
      </w:r>
    </w:p>
    <w:p w14:paraId="05DF9294" w14:textId="7B47AEF7" w:rsidR="00CC6D81" w:rsidRDefault="00CC6D81" w:rsidP="00D47A4C">
      <w:pPr>
        <w:pStyle w:val="a0"/>
        <w:spacing w:before="120" w:after="120"/>
        <w:ind w:firstLine="480"/>
      </w:pPr>
      <w:r w:rsidRPr="00CC6D81">
        <w:rPr>
          <w:noProof/>
        </w:rPr>
        <w:lastRenderedPageBreak/>
        <w:drawing>
          <wp:inline distT="0" distB="0" distL="0" distR="0" wp14:anchorId="3FAFBC8F" wp14:editId="157FC7B1">
            <wp:extent cx="5486400" cy="2868295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A406" w14:textId="1F0D6214" w:rsidR="00CE4F64" w:rsidRDefault="00CE4F64" w:rsidP="00D47A4C">
      <w:pPr>
        <w:pStyle w:val="a0"/>
        <w:spacing w:before="120" w:after="120"/>
        <w:ind w:firstLine="480"/>
      </w:pPr>
      <w:r>
        <w:rPr>
          <w:rFonts w:hint="eastAsia"/>
        </w:rPr>
        <w:t>4</w:t>
      </w:r>
      <w:r>
        <w:t>.</w:t>
      </w:r>
      <w:r w:rsidRPr="00CE4F64">
        <w:t xml:space="preserve"> </w:t>
      </w:r>
      <w:r>
        <w:rPr>
          <w:rFonts w:hint="eastAsia"/>
        </w:rPr>
        <w:t>登录：账号前有信息：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密码前有信息：</w:t>
      </w:r>
      <w:r>
        <w:rPr>
          <w:rFonts w:hint="eastAsia"/>
        </w:rPr>
        <w:t>PASS</w:t>
      </w:r>
      <w:r w:rsidR="00CB7939">
        <w:rPr>
          <w:rFonts w:hint="eastAsia"/>
        </w:rPr>
        <w:t>，下一条是传输登录成功或失败的信息。</w:t>
      </w:r>
    </w:p>
    <w:p w14:paraId="70108B66" w14:textId="66A43894" w:rsidR="00CE4F64" w:rsidRDefault="00CE4F64" w:rsidP="00CE4F64">
      <w:r w:rsidRPr="00CE4F64">
        <w:rPr>
          <w:noProof/>
        </w:rPr>
        <w:drawing>
          <wp:inline distT="0" distB="0" distL="0" distR="0" wp14:anchorId="78A51C6D" wp14:editId="676CC904">
            <wp:extent cx="5486400" cy="1938020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41D46" w14:textId="3C781107" w:rsidR="00CE4F64" w:rsidRDefault="00CE4F64" w:rsidP="00CE4F64">
      <w:r w:rsidRPr="00CE4F64">
        <w:rPr>
          <w:noProof/>
        </w:rPr>
        <w:drawing>
          <wp:inline distT="0" distB="0" distL="0" distR="0" wp14:anchorId="22534974" wp14:editId="1503C424">
            <wp:extent cx="5486400" cy="16954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1FE40" w14:textId="698CFE2A" w:rsidR="00AF5817" w:rsidRDefault="00AF5817" w:rsidP="00CE4F64">
      <w:r>
        <w:rPr>
          <w:rFonts w:hint="eastAsia"/>
        </w:rPr>
        <w:t>成功：</w:t>
      </w:r>
      <w:r w:rsidR="004942D8">
        <w:rPr>
          <w:rFonts w:hint="eastAsia"/>
        </w:rPr>
        <w:t>（</w:t>
      </w:r>
      <w:r w:rsidR="004942D8">
        <w:rPr>
          <w:rFonts w:hint="eastAsia"/>
        </w:rPr>
        <w:t>2</w:t>
      </w:r>
      <w:r w:rsidR="004942D8">
        <w:t>30</w:t>
      </w:r>
      <w:r w:rsidR="004942D8">
        <w:rPr>
          <w:rFonts w:hint="eastAsia"/>
        </w:rPr>
        <w:t>）</w:t>
      </w:r>
    </w:p>
    <w:p w14:paraId="081045DA" w14:textId="120AA78D" w:rsidR="00CE4F64" w:rsidRDefault="00CE4F64" w:rsidP="00D47A4C">
      <w:pPr>
        <w:pStyle w:val="a0"/>
        <w:spacing w:before="120" w:after="120"/>
        <w:ind w:firstLine="480"/>
      </w:pPr>
      <w:r w:rsidRPr="00CE4F64">
        <w:rPr>
          <w:noProof/>
        </w:rPr>
        <w:drawing>
          <wp:inline distT="0" distB="0" distL="0" distR="0" wp14:anchorId="62B45B0F" wp14:editId="63CF0C24">
            <wp:extent cx="5486400" cy="623570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7462" w14:textId="42D48B6E" w:rsidR="00AF5817" w:rsidRDefault="00AF5817" w:rsidP="00D47A4C">
      <w:pPr>
        <w:pStyle w:val="a0"/>
        <w:spacing w:before="120" w:after="120"/>
        <w:ind w:firstLine="480"/>
      </w:pPr>
      <w:r>
        <w:rPr>
          <w:rFonts w:hint="eastAsia"/>
        </w:rPr>
        <w:lastRenderedPageBreak/>
        <w:t>失败：</w:t>
      </w:r>
      <w:r w:rsidR="004942D8">
        <w:rPr>
          <w:rFonts w:hint="eastAsia"/>
        </w:rPr>
        <w:t>（</w:t>
      </w:r>
      <w:r w:rsidR="004942D8">
        <w:rPr>
          <w:rFonts w:hint="eastAsia"/>
        </w:rPr>
        <w:t>5</w:t>
      </w:r>
      <w:r w:rsidR="004942D8">
        <w:t>30</w:t>
      </w:r>
      <w:r w:rsidR="004942D8">
        <w:rPr>
          <w:rFonts w:hint="eastAsia"/>
        </w:rPr>
        <w:t>）</w:t>
      </w:r>
    </w:p>
    <w:p w14:paraId="0B8EB0C0" w14:textId="3A6BF500" w:rsidR="00AF5817" w:rsidRDefault="00AF5817" w:rsidP="00D47A4C">
      <w:pPr>
        <w:pStyle w:val="a0"/>
        <w:spacing w:before="120" w:after="120"/>
        <w:ind w:firstLine="480"/>
      </w:pPr>
      <w:r w:rsidRPr="00AF5817">
        <w:rPr>
          <w:noProof/>
        </w:rPr>
        <w:drawing>
          <wp:inline distT="0" distB="0" distL="0" distR="0" wp14:anchorId="713316BF" wp14:editId="79C25E6C">
            <wp:extent cx="5486400" cy="11557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6DD3D" w14:textId="2108DBD1" w:rsidR="00435103" w:rsidRDefault="00435103" w:rsidP="00D47A4C">
      <w:pPr>
        <w:pStyle w:val="a0"/>
        <w:spacing w:before="120" w:after="120"/>
        <w:ind w:firstLine="480"/>
      </w:pPr>
      <w:r>
        <w:rPr>
          <w:rFonts w:hint="eastAsia"/>
        </w:rPr>
        <w:t>4</w:t>
      </w:r>
      <w:r>
        <w:t>.</w:t>
      </w:r>
      <w:r w:rsidRPr="00435103">
        <w:t xml:space="preserve"> </w:t>
      </w:r>
      <w:r>
        <w:rPr>
          <w:rFonts w:hint="eastAsia"/>
        </w:rPr>
        <w:t>程序运行结果：</w:t>
      </w:r>
    </w:p>
    <w:p w14:paraId="5AA2D73E" w14:textId="167288CD" w:rsidR="00435103" w:rsidRDefault="00435103" w:rsidP="00D47A4C">
      <w:pPr>
        <w:pStyle w:val="a0"/>
        <w:spacing w:before="120" w:after="120"/>
        <w:ind w:firstLine="480"/>
      </w:pPr>
      <w:r w:rsidRPr="00435103">
        <w:rPr>
          <w:noProof/>
        </w:rPr>
        <w:drawing>
          <wp:inline distT="0" distB="0" distL="0" distR="0" wp14:anchorId="664236B1" wp14:editId="6F38015C">
            <wp:extent cx="5486400" cy="700405"/>
            <wp:effectExtent l="0" t="0" r="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CEC4" w14:textId="1719FC62" w:rsidR="00435103" w:rsidRPr="00D47A4C" w:rsidRDefault="00435103" w:rsidP="00D47A4C">
      <w:pPr>
        <w:pStyle w:val="a0"/>
        <w:spacing w:before="120" w:after="120"/>
        <w:ind w:firstLine="480"/>
      </w:pPr>
      <w:r w:rsidRPr="00435103">
        <w:rPr>
          <w:noProof/>
        </w:rPr>
        <w:drawing>
          <wp:inline distT="0" distB="0" distL="0" distR="0" wp14:anchorId="5AF404F4" wp14:editId="62A131C5">
            <wp:extent cx="5486400" cy="55308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605642829"/>
    <w:p w14:paraId="56481B2D" w14:textId="70E293DC" w:rsidR="000A6C1A" w:rsidRDefault="000A6C1A" w:rsidP="000A6C1A">
      <w:pPr>
        <w:pStyle w:val="1"/>
        <w:spacing w:before="240" w:after="240"/>
      </w:pPr>
      <w:r>
        <w:rPr>
          <w:rFonts w:hint="eastAsia"/>
        </w:rPr>
        <w:t>实验代码</w:t>
      </w:r>
    </w:p>
    <w:p w14:paraId="27476B4F" w14:textId="1B6F8092" w:rsidR="000A6C1A" w:rsidRPr="000A6C1A" w:rsidRDefault="000A6C1A" w:rsidP="000A6C1A">
      <w:pPr>
        <w:pStyle w:val="a0"/>
        <w:spacing w:before="120" w:after="120"/>
        <w:ind w:firstLine="480"/>
      </w:pPr>
      <w:r>
        <w:rPr>
          <w:rFonts w:hint="eastAsia"/>
        </w:rPr>
        <w:t>本次实验的代码已上传于以下代码仓库：</w:t>
      </w:r>
      <w:permStart w:id="772604475" w:edGrp="everyone"/>
      <w:r w:rsidR="00E84786" w:rsidRPr="00E84786">
        <w:fldChar w:fldCharType="begin"/>
      </w:r>
      <w:r w:rsidR="00E84786" w:rsidRPr="00E84786">
        <w:instrText xml:space="preserve"> HYPERLINK "https://github.com/Ko1toYuu/Computer-Network-Experience5" </w:instrText>
      </w:r>
      <w:r w:rsidR="00E84786" w:rsidRPr="00E84786">
        <w:fldChar w:fldCharType="separate"/>
      </w:r>
      <w:r w:rsidR="00E84786" w:rsidRPr="00E84786">
        <w:t>Ko1toYuu/Computer-Network-Experience5 (github.com)</w:t>
      </w:r>
      <w:r w:rsidR="00E84786" w:rsidRPr="00E84786">
        <w:fldChar w:fldCharType="end"/>
      </w:r>
      <w:r w:rsidR="00E84786" w:rsidRPr="000A6C1A">
        <w:t xml:space="preserve"> </w:t>
      </w:r>
      <w:permEnd w:id="772604475"/>
    </w:p>
    <w:p w14:paraId="79EC86FE" w14:textId="77777777" w:rsidR="00361252" w:rsidRDefault="00361252" w:rsidP="00361252">
      <w:pPr>
        <w:pStyle w:val="1"/>
        <w:spacing w:before="240" w:after="240"/>
      </w:pPr>
      <w:r>
        <w:rPr>
          <w:rFonts w:hint="eastAsia"/>
        </w:rPr>
        <w:t>实验总结</w:t>
      </w:r>
    </w:p>
    <w:p w14:paraId="0203C18D" w14:textId="77777777" w:rsidR="00361252" w:rsidRDefault="00361252" w:rsidP="00361252">
      <w:pPr>
        <w:pStyle w:val="a0"/>
        <w:spacing w:before="120" w:after="120"/>
        <w:ind w:firstLine="480"/>
      </w:pPr>
      <w:permStart w:id="222718953" w:edGrp="everyone"/>
      <w:r>
        <w:rPr>
          <w:rFonts w:hint="eastAsia"/>
        </w:rPr>
        <w:t>通过实验的收获，真实总结，勿长篇大论。</w:t>
      </w:r>
      <w:permEnd w:id="222718953"/>
    </w:p>
    <w:sectPr w:rsidR="00361252" w:rsidSect="00020260">
      <w:headerReference w:type="default" r:id="rId28"/>
      <w:footerReference w:type="default" r:id="rId29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1C0D8" w14:textId="77777777" w:rsidR="0029454F" w:rsidRDefault="0029454F">
      <w:r>
        <w:separator/>
      </w:r>
    </w:p>
  </w:endnote>
  <w:endnote w:type="continuationSeparator" w:id="0">
    <w:p w14:paraId="5FC9A98D" w14:textId="77777777" w:rsidR="0029454F" w:rsidRDefault="00294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1CA9A" w14:textId="77777777" w:rsidR="00020260" w:rsidRPr="00020260" w:rsidRDefault="00361252" w:rsidP="00020260">
    <w:pPr>
      <w:pStyle w:val="ab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94B29" w14:textId="77777777" w:rsidR="0029454F" w:rsidRDefault="0029454F">
      <w:r>
        <w:separator/>
      </w:r>
    </w:p>
  </w:footnote>
  <w:footnote w:type="continuationSeparator" w:id="0">
    <w:p w14:paraId="1CC09B04" w14:textId="77777777" w:rsidR="0029454F" w:rsidRDefault="002945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1FE02" w14:textId="77777777" w:rsidR="00C07A96" w:rsidRDefault="00361252">
    <w:pPr>
      <w:pStyle w:val="a9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720D3"/>
    <w:multiLevelType w:val="hybridMultilevel"/>
    <w:tmpl w:val="F8380DFA"/>
    <w:lvl w:ilvl="0" w:tplc="FC40CC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ocumentProtection w:edit="readOnly" w:formatting="1" w:enforcement="1" w:cryptProviderType="rsaAES" w:cryptAlgorithmClass="hash" w:cryptAlgorithmType="typeAny" w:cryptAlgorithmSid="14" w:cryptSpinCount="100000" w:hash="bKT+VRIiOQwWttRvHR6QIp2oy/SoXCcSH7qSf20aSOSnm69ga7mHiHeA6VMdhcv9KNz+fdyDhg80EdOBdQ9BaQ==" w:salt="Gnditbf+tE8oT/pFM4KRuA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DDC"/>
    <w:rsid w:val="000A6C1A"/>
    <w:rsid w:val="001957BE"/>
    <w:rsid w:val="001B6A37"/>
    <w:rsid w:val="001D65B1"/>
    <w:rsid w:val="00205414"/>
    <w:rsid w:val="0029454F"/>
    <w:rsid w:val="003124E2"/>
    <w:rsid w:val="003150B4"/>
    <w:rsid w:val="00325040"/>
    <w:rsid w:val="00331C02"/>
    <w:rsid w:val="00361252"/>
    <w:rsid w:val="003E45F1"/>
    <w:rsid w:val="00435103"/>
    <w:rsid w:val="004942D8"/>
    <w:rsid w:val="004A1066"/>
    <w:rsid w:val="00546AF8"/>
    <w:rsid w:val="005E3338"/>
    <w:rsid w:val="006655AA"/>
    <w:rsid w:val="006E7238"/>
    <w:rsid w:val="006F7828"/>
    <w:rsid w:val="00774A36"/>
    <w:rsid w:val="007D113D"/>
    <w:rsid w:val="008063D1"/>
    <w:rsid w:val="008710F5"/>
    <w:rsid w:val="009258B5"/>
    <w:rsid w:val="009458EF"/>
    <w:rsid w:val="00AF5817"/>
    <w:rsid w:val="00B02959"/>
    <w:rsid w:val="00CB7939"/>
    <w:rsid w:val="00CC6D81"/>
    <w:rsid w:val="00CE4F64"/>
    <w:rsid w:val="00D40355"/>
    <w:rsid w:val="00D47A4C"/>
    <w:rsid w:val="00E67485"/>
    <w:rsid w:val="00E84786"/>
    <w:rsid w:val="00ED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F97C3"/>
  <w15:chartTrackingRefBased/>
  <w15:docId w15:val="{697EA0BD-3F0C-41D5-86DB-79E597F8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361252"/>
    <w:pPr>
      <w:keepNext/>
      <w:widowControl/>
      <w:numPr>
        <w:numId w:val="1"/>
      </w:numPr>
      <w:spacing w:beforeLines="100" w:before="312" w:afterLines="100" w:after="312" w:line="360" w:lineRule="auto"/>
      <w:jc w:val="left"/>
      <w:outlineLvl w:val="0"/>
    </w:pPr>
    <w:rPr>
      <w:rFonts w:asciiTheme="majorHAnsi" w:eastAsiaTheme="majorEastAsia" w:hAnsiTheme="majorHAnsi" w:cs="Times New Roman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361252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361252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361252"/>
    <w:pPr>
      <w:numPr>
        <w:ilvl w:val="3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61252"/>
    <w:rPr>
      <w:rFonts w:asciiTheme="majorHAnsi" w:eastAsiaTheme="majorEastAsia" w:hAnsiTheme="majorHAnsi" w:cs="Times New Roman"/>
      <w:b/>
      <w:bCs/>
      <w:kern w:val="32"/>
      <w:sz w:val="30"/>
      <w:szCs w:val="32"/>
    </w:rPr>
  </w:style>
  <w:style w:type="character" w:customStyle="1" w:styleId="20">
    <w:name w:val="标题 2 字符"/>
    <w:basedOn w:val="a1"/>
    <w:link w:val="2"/>
    <w:uiPriority w:val="9"/>
    <w:rsid w:val="00361252"/>
    <w:rPr>
      <w:rFonts w:cs="Times New Roman"/>
      <w:b/>
      <w:bCs/>
      <w:kern w:val="32"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361252"/>
    <w:rPr>
      <w:rFonts w:asciiTheme="majorHAnsi" w:eastAsiaTheme="majorEastAsia" w:hAnsiTheme="majorHAnsi" w:cs="Times New Roman"/>
      <w:b/>
      <w:bCs/>
      <w:kern w:val="32"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361252"/>
    <w:rPr>
      <w:rFonts w:cs="Times New Roman"/>
      <w:b/>
      <w:bCs/>
      <w:kern w:val="32"/>
      <w:sz w:val="24"/>
      <w:szCs w:val="32"/>
    </w:rPr>
  </w:style>
  <w:style w:type="paragraph" w:styleId="a0">
    <w:name w:val="List Paragraph"/>
    <w:basedOn w:val="a"/>
    <w:link w:val="a4"/>
    <w:uiPriority w:val="34"/>
    <w:qFormat/>
    <w:rsid w:val="00361252"/>
    <w:pPr>
      <w:widowControl/>
      <w:spacing w:beforeLines="50" w:before="50" w:afterLines="50" w:after="50" w:line="360" w:lineRule="auto"/>
      <w:ind w:firstLineChars="200" w:firstLine="200"/>
    </w:pPr>
    <w:rPr>
      <w:rFonts w:cs="Times New Roman"/>
      <w:kern w:val="0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361252"/>
    <w:pPr>
      <w:widowControl/>
      <w:spacing w:beforeLines="200" w:before="624" w:afterLines="100" w:after="312"/>
      <w:jc w:val="center"/>
    </w:pPr>
    <w:rPr>
      <w:rFonts w:asciiTheme="majorHAnsi" w:eastAsiaTheme="majorEastAsia" w:hAnsiTheme="majorHAnsi" w:cs="Times New Roman"/>
      <w:b/>
      <w:kern w:val="0"/>
      <w:sz w:val="44"/>
      <w:szCs w:val="44"/>
    </w:rPr>
  </w:style>
  <w:style w:type="character" w:customStyle="1" w:styleId="a6">
    <w:name w:val="标题 字符"/>
    <w:basedOn w:val="a1"/>
    <w:link w:val="a5"/>
    <w:uiPriority w:val="10"/>
    <w:rsid w:val="00361252"/>
    <w:rPr>
      <w:rFonts w:asciiTheme="majorHAnsi" w:eastAsiaTheme="majorEastAsia" w:hAnsiTheme="majorHAnsi" w:cs="Times New Roman"/>
      <w:b/>
      <w:kern w:val="0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361252"/>
    <w:pPr>
      <w:widowControl/>
      <w:spacing w:beforeLines="200" w:before="624" w:afterLines="100" w:after="312"/>
      <w:jc w:val="left"/>
    </w:pPr>
    <w:rPr>
      <w:rFonts w:cs="Times New Roman"/>
      <w:b/>
      <w:kern w:val="0"/>
      <w:sz w:val="30"/>
      <w:szCs w:val="30"/>
    </w:rPr>
  </w:style>
  <w:style w:type="character" w:customStyle="1" w:styleId="a8">
    <w:name w:val="副标题 字符"/>
    <w:basedOn w:val="a1"/>
    <w:link w:val="a7"/>
    <w:uiPriority w:val="11"/>
    <w:rsid w:val="00361252"/>
    <w:rPr>
      <w:rFonts w:cs="Times New Roman"/>
      <w:b/>
      <w:kern w:val="0"/>
      <w:sz w:val="30"/>
      <w:szCs w:val="30"/>
    </w:rPr>
  </w:style>
  <w:style w:type="character" w:customStyle="1" w:styleId="a4">
    <w:name w:val="列表段落 字符"/>
    <w:link w:val="a0"/>
    <w:uiPriority w:val="34"/>
    <w:rsid w:val="00361252"/>
    <w:rPr>
      <w:rFonts w:cs="Times New Roman"/>
      <w:kern w:val="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361252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361252"/>
    <w:rPr>
      <w:rFonts w:cs="Times New Roman"/>
      <w:kern w:val="0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61252"/>
    <w:pPr>
      <w:widowControl/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361252"/>
    <w:rPr>
      <w:rFonts w:cs="Times New Roman"/>
      <w:kern w:val="0"/>
      <w:sz w:val="18"/>
      <w:szCs w:val="18"/>
    </w:rPr>
  </w:style>
  <w:style w:type="character" w:styleId="ad">
    <w:name w:val="Hyperlink"/>
    <w:basedOn w:val="a1"/>
    <w:uiPriority w:val="99"/>
    <w:unhideWhenUsed/>
    <w:rsid w:val="000A6C1A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0A6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D\Desktop\CNE\&#23454;&#39564;&#25253;&#21578;&#26684;&#24335;&#65288;20210328&#26356;&#26032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实验报告格式（20210328更新）.dotx</Template>
  <TotalTime>289</TotalTime>
  <Pages>10</Pages>
  <Words>167</Words>
  <Characters>956</Characters>
  <Application>Microsoft Office Word</Application>
  <DocSecurity>8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</dc:creator>
  <cp:keywords/>
  <dc:description/>
  <cp:lastModifiedBy>陈 智涛</cp:lastModifiedBy>
  <cp:revision>8</cp:revision>
  <dcterms:created xsi:type="dcterms:W3CDTF">2021-04-13T12:48:00Z</dcterms:created>
  <dcterms:modified xsi:type="dcterms:W3CDTF">2021-05-25T04:38:00Z</dcterms:modified>
</cp:coreProperties>
</file>